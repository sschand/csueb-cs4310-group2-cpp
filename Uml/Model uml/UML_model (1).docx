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D4" w:rsidRPr="000B7E9C" w:rsidRDefault="00A569D4" w:rsidP="000B7E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B7E9C">
        <w:rPr>
          <w:rFonts w:ascii="Times New Roman" w:hAnsi="Times New Roman" w:cs="Times New Roman"/>
          <w:sz w:val="24"/>
          <w:szCs w:val="24"/>
        </w:rPr>
        <w:t>UML</w:t>
      </w:r>
      <w:r>
        <w:rPr>
          <w:rFonts w:ascii="Times New Roman" w:hAnsi="Times New Roman" w:cs="Times New Roman"/>
          <w:sz w:val="24"/>
          <w:szCs w:val="24"/>
        </w:rPr>
        <w:t>_Model</w:t>
      </w:r>
    </w:p>
    <w:p w:rsidR="00A569D4" w:rsidRPr="000B7E9C" w:rsidRDefault="00A569D4" w:rsidP="000B7E9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6511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25"/>
      </w:tblGrid>
      <w:tr w:rsidR="00A569D4" w:rsidRPr="00BE4738">
        <w:trPr>
          <w:trHeight w:val="272"/>
        </w:trPr>
        <w:tc>
          <w:tcPr>
            <w:tcW w:w="4625" w:type="dxa"/>
          </w:tcPr>
          <w:p w:rsidR="00A569D4" w:rsidRPr="00BE4738" w:rsidRDefault="00A569D4" w:rsidP="00C111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Castle</w:t>
            </w:r>
          </w:p>
        </w:tc>
      </w:tr>
      <w:tr w:rsidR="00A569D4" w:rsidRPr="00BE4738">
        <w:trPr>
          <w:trHeight w:val="272"/>
        </w:trPr>
        <w:tc>
          <w:tcPr>
            <w:tcW w:w="4625" w:type="dxa"/>
          </w:tcPr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-health:int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-money: int</w:t>
            </w:r>
          </w:p>
          <w:p w:rsidR="00A569D4" w:rsidRPr="00BE4738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-score: int</w:t>
            </w:r>
          </w:p>
        </w:tc>
      </w:tr>
      <w:tr w:rsidR="00A569D4" w:rsidRPr="00BE4738">
        <w:trPr>
          <w:trHeight w:val="1139"/>
        </w:trPr>
        <w:tc>
          <w:tcPr>
            <w:tcW w:w="4625" w:type="dxa"/>
          </w:tcPr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astle()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+Castle(hlth:int, mny:int,scr:int,gdn:int)</w:t>
            </w:r>
          </w:p>
          <w:p w:rsidR="00A569D4" w:rsidRPr="00BE4738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+Caslte(obj:const Castle)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+getHealth( ):int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+getGridNum():int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+set_GridNum(int):void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+setCastle(int,int,int,int):void</w:t>
            </w:r>
          </w:p>
          <w:p w:rsidR="00A569D4" w:rsidRPr="00BE4738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+subtractHealth(hlth:int):void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getMoney():int</w:t>
            </w:r>
          </w:p>
          <w:p w:rsidR="00A569D4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+getScore():int</w:t>
            </w:r>
          </w:p>
          <w:p w:rsidR="00A569D4" w:rsidRPr="00BE4738" w:rsidRDefault="00A569D4" w:rsidP="00C111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+spendMoney(mny:int):void</w:t>
            </w:r>
          </w:p>
        </w:tc>
      </w:tr>
    </w:tbl>
    <w:p w:rsidR="00A569D4" w:rsidRDefault="00A569D4" w:rsidP="000B7E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8"/>
      </w:tblGrid>
      <w:tr w:rsidR="00A569D4" w:rsidRPr="00BE4738">
        <w:trPr>
          <w:trHeight w:val="271"/>
        </w:trPr>
        <w:tc>
          <w:tcPr>
            <w:tcW w:w="4248" w:type="dxa"/>
          </w:tcPr>
          <w:p w:rsidR="00A569D4" w:rsidRPr="00BE4738" w:rsidRDefault="00A569D4" w:rsidP="00BE473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A569D4" w:rsidRPr="00BE4738">
        <w:trPr>
          <w:trHeight w:val="285"/>
        </w:trPr>
        <w:tc>
          <w:tcPr>
            <w:tcW w:w="4248" w:type="dxa"/>
          </w:tcPr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-towers:QVector &lt;Tower1*&gt;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-monsters:QVectore &lt;Monsters*&gt;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-mns_path:ArrayPath 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-castle:Castle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-level:int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-deadMonsters:QVector&lt;int&gt;</w:t>
            </w:r>
          </w:p>
        </w:tc>
      </w:tr>
      <w:tr w:rsidR="00A569D4" w:rsidRPr="00BE4738">
        <w:trPr>
          <w:trHeight w:val="2238"/>
        </w:trPr>
        <w:tc>
          <w:tcPr>
            <w:tcW w:w="4248" w:type="dxa"/>
          </w:tcPr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+Model(parent:QWidget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:explicit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+addTower(int):bool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+addMonster():void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+getCastle():Castle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+getArray_path():ArrayPath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+getTowersSize():int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+incrementMonsters():void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+kill(twrIndex:int, mnstIndex:int):void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+towersTakeShot():QVector&lt;int&gt;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+getLevel():int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+nextLevel():void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+getMonsterSize():int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</w:tblGrid>
      <w:tr w:rsidR="00A569D4">
        <w:tc>
          <w:tcPr>
            <w:tcW w:w="3708" w:type="dxa"/>
          </w:tcPr>
          <w:p w:rsidR="00A569D4" w:rsidRPr="00AE3A19" w:rsidRDefault="00A569D4" w:rsidP="00AE3A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GraphicsItem</w:t>
            </w:r>
          </w:p>
        </w:tc>
      </w:tr>
      <w:tr w:rsidR="00A569D4">
        <w:tc>
          <w:tcPr>
            <w:tcW w:w="3708" w:type="dxa"/>
          </w:tcPr>
          <w:p w:rsidR="00A569D4" w:rsidRPr="00AE3A19" w:rsidRDefault="00A569D4" w:rsidP="005316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#Grid_Number:int</w:t>
            </w:r>
          </w:p>
        </w:tc>
      </w:tr>
      <w:tr w:rsidR="00A569D4">
        <w:tc>
          <w:tcPr>
            <w:tcW w:w="3708" w:type="dxa"/>
          </w:tcPr>
          <w:p w:rsidR="00A569D4" w:rsidRPr="00AE3A19" w:rsidRDefault="00A569D4" w:rsidP="005316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+GraphicsItem()</w:t>
            </w:r>
          </w:p>
        </w:tc>
      </w:tr>
    </w:tbl>
    <w:p w:rsidR="00A569D4" w:rsidRDefault="00A569D4" w:rsidP="005316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</w:tblGrid>
      <w:tr w:rsidR="00A569D4">
        <w:tc>
          <w:tcPr>
            <w:tcW w:w="3528" w:type="dxa"/>
          </w:tcPr>
          <w:p w:rsidR="00A569D4" w:rsidRPr="00AE3A19" w:rsidRDefault="00A569D4" w:rsidP="00AE3A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ArrayPath</w:t>
            </w:r>
          </w:p>
        </w:tc>
      </w:tr>
      <w:tr w:rsidR="00A569D4">
        <w:tc>
          <w:tcPr>
            <w:tcW w:w="3528" w:type="dxa"/>
          </w:tcPr>
          <w:p w:rsidR="00A569D4" w:rsidRPr="00AE3A19" w:rsidRDefault="00A569D4" w:rsidP="008C7F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 xml:space="preserve">-path: int </w:t>
            </w:r>
          </w:p>
          <w:p w:rsidR="00A569D4" w:rsidRPr="00AE3A19" w:rsidRDefault="00A569D4" w:rsidP="008C7F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-pathSize: int</w:t>
            </w:r>
          </w:p>
        </w:tc>
      </w:tr>
      <w:tr w:rsidR="00A569D4">
        <w:trPr>
          <w:trHeight w:val="1110"/>
        </w:trPr>
        <w:tc>
          <w:tcPr>
            <w:tcW w:w="3528" w:type="dxa"/>
          </w:tcPr>
          <w:p w:rsidR="00A569D4" w:rsidRPr="00AE3A19" w:rsidRDefault="00A569D4" w:rsidP="008C7F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+ArrayPath()</w:t>
            </w:r>
          </w:p>
          <w:p w:rsidR="00A569D4" w:rsidRPr="00AE3A19" w:rsidRDefault="00A569D4" w:rsidP="008C7F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 xml:space="preserve">+getPath(): int </w:t>
            </w:r>
          </w:p>
          <w:p w:rsidR="00A569D4" w:rsidRPr="00AE3A19" w:rsidRDefault="00A569D4" w:rsidP="008C7F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+getPathSize(): int</w:t>
            </w:r>
          </w:p>
        </w:tc>
      </w:tr>
    </w:tbl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8"/>
      </w:tblGrid>
      <w:tr w:rsidR="00A569D4" w:rsidRPr="00BE4738">
        <w:trPr>
          <w:trHeight w:val="276"/>
        </w:trPr>
        <w:tc>
          <w:tcPr>
            <w:tcW w:w="4248" w:type="dxa"/>
          </w:tcPr>
          <w:p w:rsidR="00A569D4" w:rsidRPr="00BE4738" w:rsidRDefault="00A569D4" w:rsidP="00BE473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Tower1</w:t>
            </w:r>
          </w:p>
        </w:tc>
      </w:tr>
      <w:tr w:rsidR="00A569D4" w:rsidRPr="00BE4738">
        <w:trPr>
          <w:trHeight w:val="854"/>
        </w:trPr>
        <w:tc>
          <w:tcPr>
            <w:tcW w:w="4248" w:type="dxa"/>
          </w:tcPr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-FirePower:int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-Cost_Value:int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-Shot_Speed:int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-damage:int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-shotCounter:int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-enemyInSight:int</w:t>
            </w:r>
          </w:p>
        </w:tc>
      </w:tr>
      <w:tr w:rsidR="00A569D4" w:rsidRPr="00BE4738">
        <w:trPr>
          <w:trHeight w:val="1419"/>
        </w:trPr>
        <w:tc>
          <w:tcPr>
            <w:tcW w:w="4248" w:type="dxa"/>
          </w:tcPr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+Towe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r()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+Tower1(fp:int, c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v:int, ss:int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gn:int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+Tower1(obj:const Tower1)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+Tower1(grdNumber:int)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+getFirePower( ):int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+getCost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_Value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( ):int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+getShot_Speed( ):int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+setGrid_Number(int,int,int,int):void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+getDamage():int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+getShotCounter():int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+takeShot():void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+resetShotCounter():void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+enemyIsInSight():bool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+setSight(enemyInSight:bool):void</w:t>
            </w:r>
          </w:p>
        </w:tc>
      </w:tr>
    </w:tbl>
    <w:p w:rsidR="00A569D4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48"/>
      </w:tblGrid>
      <w:tr w:rsidR="00A569D4" w:rsidRPr="00BE4738">
        <w:trPr>
          <w:trHeight w:val="284"/>
        </w:trPr>
        <w:tc>
          <w:tcPr>
            <w:tcW w:w="5148" w:type="dxa"/>
          </w:tcPr>
          <w:p w:rsidR="00A569D4" w:rsidRPr="00BE4738" w:rsidRDefault="00A569D4" w:rsidP="00BE473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Monster</w:t>
            </w:r>
          </w:p>
        </w:tc>
      </w:tr>
      <w:tr w:rsidR="00A569D4" w:rsidRPr="00BE4738">
        <w:trPr>
          <w:trHeight w:val="233"/>
        </w:trPr>
        <w:tc>
          <w:tcPr>
            <w:tcW w:w="5148" w:type="dxa"/>
          </w:tcPr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Attack_Value_and_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Health:int</w:t>
            </w:r>
          </w:p>
        </w:tc>
      </w:tr>
      <w:tr w:rsidR="00A569D4" w:rsidRPr="00BE4738">
        <w:trPr>
          <w:trHeight w:val="1963"/>
        </w:trPr>
        <w:tc>
          <w:tcPr>
            <w:tcW w:w="5148" w:type="dxa"/>
          </w:tcPr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+Monster( )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+Monster(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av_hlth:int,grdn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:int)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+Monster(obj:const Monster)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+Monster(dmg:int)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Attact_Value_and_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 xml:space="preserve">Health(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):int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setAttack_Value_and_Health)int):void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4738">
              <w:rPr>
                <w:rFonts w:ascii="Times New Roman" w:hAnsi="Times New Roman" w:cs="Times New Roman"/>
                <w:sz w:val="24"/>
                <w:szCs w:val="24"/>
              </w:rPr>
              <w:t>+setGrid_Number(int):void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+setMonster(int,int):void</w:t>
            </w:r>
          </w:p>
          <w:p w:rsidR="00A569D4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+getupdated_Damage():int</w:t>
            </w:r>
          </w:p>
          <w:p w:rsidR="00A569D4" w:rsidRPr="00BE4738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+hit(dmg:int):void</w:t>
            </w:r>
          </w:p>
        </w:tc>
      </w:tr>
    </w:tbl>
    <w:p w:rsidR="00A569D4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69D4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48"/>
      </w:tblGrid>
      <w:tr w:rsidR="00A569D4">
        <w:tc>
          <w:tcPr>
            <w:tcW w:w="7848" w:type="dxa"/>
          </w:tcPr>
          <w:p w:rsidR="00A569D4" w:rsidRPr="00AE3A19" w:rsidRDefault="00A569D4" w:rsidP="00AE3A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ArrayTowers</w:t>
            </w:r>
          </w:p>
        </w:tc>
      </w:tr>
      <w:tr w:rsidR="00A569D4">
        <w:tc>
          <w:tcPr>
            <w:tcW w:w="7848" w:type="dxa"/>
          </w:tcPr>
          <w:p w:rsidR="00A569D4" w:rsidRPr="00AE3A19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-towers[3]:Tower1</w:t>
            </w:r>
          </w:p>
        </w:tc>
      </w:tr>
      <w:tr w:rsidR="00A569D4">
        <w:tc>
          <w:tcPr>
            <w:tcW w:w="7848" w:type="dxa"/>
          </w:tcPr>
          <w:p w:rsidR="00A569D4" w:rsidRPr="00AE3A19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+ArrayTowers(t1:const Tower1, t2:const Tower1, t3:const Tower1)</w:t>
            </w:r>
          </w:p>
          <w:p w:rsidR="00A569D4" w:rsidRPr="00AE3A19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+get_tower1():Tower1</w:t>
            </w:r>
          </w:p>
          <w:p w:rsidR="00A569D4" w:rsidRPr="00AE3A19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+get_tower2():Towe1</w:t>
            </w:r>
          </w:p>
          <w:p w:rsidR="00A569D4" w:rsidRPr="00AE3A19" w:rsidRDefault="00A569D4" w:rsidP="003D2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E3A19">
              <w:rPr>
                <w:rFonts w:ascii="Times New Roman" w:hAnsi="Times New Roman" w:cs="Times New Roman"/>
                <w:sz w:val="24"/>
                <w:szCs w:val="24"/>
              </w:rPr>
              <w:t>+get_tower3():Tower1</w:t>
            </w:r>
          </w:p>
        </w:tc>
      </w:tr>
    </w:tbl>
    <w:p w:rsidR="00A569D4" w:rsidRPr="000B7E9C" w:rsidRDefault="00A569D4" w:rsidP="003D25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569D4" w:rsidRPr="000B7E9C" w:rsidSect="008B5D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9D4" w:rsidRDefault="00A569D4" w:rsidP="001F4FAC">
      <w:pPr>
        <w:spacing w:after="0" w:line="240" w:lineRule="auto"/>
      </w:pPr>
      <w:r>
        <w:separator/>
      </w:r>
    </w:p>
  </w:endnote>
  <w:endnote w:type="continuationSeparator" w:id="1">
    <w:p w:rsidR="00A569D4" w:rsidRDefault="00A569D4" w:rsidP="001F4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9D4" w:rsidRDefault="00A569D4" w:rsidP="001F4FAC">
      <w:pPr>
        <w:spacing w:after="0" w:line="240" w:lineRule="auto"/>
      </w:pPr>
      <w:r>
        <w:separator/>
      </w:r>
    </w:p>
  </w:footnote>
  <w:footnote w:type="continuationSeparator" w:id="1">
    <w:p w:rsidR="00A569D4" w:rsidRDefault="00A569D4" w:rsidP="001F4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9D4" w:rsidRPr="000B7E9C" w:rsidRDefault="00A569D4" w:rsidP="001F4FAC">
    <w:pPr>
      <w:pStyle w:val="NoSpacing"/>
      <w:jc w:val="right"/>
      <w:rPr>
        <w:rFonts w:ascii="Times New Roman" w:hAnsi="Times New Roman" w:cs="Times New Roman"/>
        <w:sz w:val="24"/>
        <w:szCs w:val="24"/>
      </w:rPr>
    </w:pPr>
    <w:r w:rsidRPr="000B7E9C">
      <w:rPr>
        <w:rFonts w:ascii="Times New Roman" w:hAnsi="Times New Roman" w:cs="Times New Roman"/>
        <w:sz w:val="24"/>
        <w:szCs w:val="24"/>
      </w:rPr>
      <w:t>Martha Paola Medina</w:t>
    </w:r>
  </w:p>
  <w:p w:rsidR="00A569D4" w:rsidRPr="000B7E9C" w:rsidRDefault="00A569D4" w:rsidP="001F4FAC">
    <w:pPr>
      <w:pStyle w:val="NoSpacing"/>
      <w:jc w:val="right"/>
      <w:rPr>
        <w:rFonts w:ascii="Times New Roman" w:hAnsi="Times New Roman" w:cs="Times New Roman"/>
        <w:sz w:val="24"/>
        <w:szCs w:val="24"/>
      </w:rPr>
    </w:pPr>
    <w:r w:rsidRPr="000B7E9C">
      <w:rPr>
        <w:rFonts w:ascii="Times New Roman" w:hAnsi="Times New Roman" w:cs="Times New Roman"/>
        <w:sz w:val="24"/>
        <w:szCs w:val="24"/>
      </w:rPr>
      <w:t>Sharol Chand</w:t>
    </w:r>
  </w:p>
  <w:p w:rsidR="00A569D4" w:rsidRPr="000B7E9C" w:rsidRDefault="00A569D4" w:rsidP="001F4FAC">
    <w:pPr>
      <w:pStyle w:val="NoSpacing"/>
      <w:jc w:val="right"/>
      <w:rPr>
        <w:rFonts w:ascii="Times New Roman" w:hAnsi="Times New Roman" w:cs="Times New Roman"/>
        <w:sz w:val="24"/>
        <w:szCs w:val="24"/>
      </w:rPr>
    </w:pPr>
    <w:r w:rsidRPr="000B7E9C">
      <w:rPr>
        <w:rFonts w:ascii="Times New Roman" w:hAnsi="Times New Roman" w:cs="Times New Roman"/>
        <w:sz w:val="24"/>
        <w:szCs w:val="24"/>
      </w:rPr>
      <w:t>Emilio Venegas</w:t>
    </w:r>
  </w:p>
  <w:p w:rsidR="00A569D4" w:rsidRDefault="00A569D4" w:rsidP="001F4FAC">
    <w:pPr>
      <w:pStyle w:val="Header"/>
      <w:ind w:left="7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7E9C"/>
    <w:rsid w:val="00074597"/>
    <w:rsid w:val="000B7E9C"/>
    <w:rsid w:val="001A7A88"/>
    <w:rsid w:val="001F4FAC"/>
    <w:rsid w:val="002E1767"/>
    <w:rsid w:val="00320E1E"/>
    <w:rsid w:val="003D25FD"/>
    <w:rsid w:val="004F646A"/>
    <w:rsid w:val="00531680"/>
    <w:rsid w:val="005757E0"/>
    <w:rsid w:val="00591900"/>
    <w:rsid w:val="005F4F8A"/>
    <w:rsid w:val="00691E4B"/>
    <w:rsid w:val="006C5D78"/>
    <w:rsid w:val="00873B6C"/>
    <w:rsid w:val="008B5D23"/>
    <w:rsid w:val="008C7FEF"/>
    <w:rsid w:val="00951894"/>
    <w:rsid w:val="00A569D4"/>
    <w:rsid w:val="00A83DFC"/>
    <w:rsid w:val="00AE3A19"/>
    <w:rsid w:val="00BD6014"/>
    <w:rsid w:val="00BD6C91"/>
    <w:rsid w:val="00BE4738"/>
    <w:rsid w:val="00C111A7"/>
    <w:rsid w:val="00C86A1A"/>
    <w:rsid w:val="00E3407D"/>
    <w:rsid w:val="00FB1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2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B7E9C"/>
    <w:rPr>
      <w:rFonts w:cs="Calibri"/>
    </w:rPr>
  </w:style>
  <w:style w:type="table" w:styleId="TableGrid">
    <w:name w:val="Table Grid"/>
    <w:basedOn w:val="TableNormal"/>
    <w:uiPriority w:val="99"/>
    <w:rsid w:val="003D25FD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F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F4FAC"/>
  </w:style>
  <w:style w:type="paragraph" w:styleId="Footer">
    <w:name w:val="footer"/>
    <w:basedOn w:val="Normal"/>
    <w:link w:val="FooterChar"/>
    <w:uiPriority w:val="99"/>
    <w:rsid w:val="001F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F4FAC"/>
  </w:style>
  <w:style w:type="paragraph" w:styleId="BalloonText">
    <w:name w:val="Balloon Text"/>
    <w:basedOn w:val="Normal"/>
    <w:link w:val="BalloonTextChar"/>
    <w:uiPriority w:val="99"/>
    <w:semiHidden/>
    <w:rsid w:val="001F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F4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2</Pages>
  <Words>271</Words>
  <Characters>1545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UML_Model</dc:title>
  <dc:subject/>
  <dc:creator>Paola</dc:creator>
  <cp:keywords/>
  <dc:description/>
  <cp:lastModifiedBy>Sharol</cp:lastModifiedBy>
  <cp:revision>3</cp:revision>
  <dcterms:created xsi:type="dcterms:W3CDTF">2011-11-09T08:46:00Z</dcterms:created>
  <dcterms:modified xsi:type="dcterms:W3CDTF">2011-11-09T09:40:00Z</dcterms:modified>
</cp:coreProperties>
</file>